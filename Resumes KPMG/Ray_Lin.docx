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7" w:type="dxa"/>
        <w:tblInd w:w="-605" w:type="dxa"/>
        <w:tblCellMar>
          <w:left w:w="115" w:type="dxa"/>
          <w:bottom w:w="115" w:type="dxa"/>
          <w:right w:w="115" w:type="dxa"/>
        </w:tblCellMar>
        <w:tblLook w:val="01E0"/>
      </w:tblPr>
      <w:tblGrid>
        <w:gridCol w:w="3310"/>
        <w:gridCol w:w="7137"/>
      </w:tblGrid>
      <w:tr w:rsidR="001D4069" w:rsidTr="00822CD5">
        <w:trPr>
          <w:trHeight w:val="12708"/>
        </w:trPr>
        <w:tc>
          <w:tcPr>
            <w:tcW w:w="3310" w:type="dxa"/>
            <w:tcBorders>
              <w:right w:val="single" w:sz="2" w:space="0" w:color="8AAED2"/>
            </w:tcBorders>
            <w:shd w:val="clear" w:color="auto" w:fill="auto"/>
          </w:tcPr>
          <w:p w:rsidR="00750BEF" w:rsidRPr="009E12B3" w:rsidRDefault="00803E36" w:rsidP="009E12B3">
            <w:pPr>
              <w:pStyle w:val="01-Photo"/>
            </w:pPr>
            <w:r>
              <w:rPr>
                <w:noProof/>
              </w:rPr>
              <w:drawing>
                <wp:inline distT="0" distB="0" distL="0" distR="0">
                  <wp:extent cx="1231900" cy="1342390"/>
                  <wp:effectExtent l="19050" t="0" r="6350" b="0"/>
                  <wp:docPr id="1" name="Picture 1" descr="Photo on 2010-11-30 a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 on 2010-11-30 at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34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363" w:rsidRDefault="00AC51B4" w:rsidP="005C068E">
            <w:pPr>
              <w:pStyle w:val="02-ResumeSideName"/>
            </w:pPr>
            <w:r>
              <w:t>Ray Lin</w:t>
            </w:r>
          </w:p>
          <w:p w:rsidR="001D4069" w:rsidRDefault="00BA4BF3" w:rsidP="005C068E">
            <w:pPr>
              <w:pStyle w:val="03-ResumeSideTitle"/>
            </w:pPr>
            <w:r>
              <w:t>Associate</w:t>
            </w:r>
          </w:p>
          <w:p w:rsidR="00750BEF" w:rsidRDefault="00750BEF" w:rsidP="005C068E">
            <w:pPr>
              <w:pStyle w:val="04-ResumeSideBody"/>
            </w:pPr>
          </w:p>
          <w:p w:rsidR="00AC51B4" w:rsidRDefault="00AC51B4" w:rsidP="00AC51B4">
            <w:pPr>
              <w:pStyle w:val="06-ResumeSideBody"/>
              <w:ind w:left="-115"/>
            </w:pPr>
            <w:r w:rsidRPr="00C50F2D">
              <w:t>KPMG LLP</w:t>
            </w:r>
            <w:r>
              <w:br/>
            </w:r>
            <w:smartTag w:uri="urn:schemas-microsoft-com:office:smarttags" w:element="Street">
              <w:smartTag w:uri="urn:schemas-microsoft-com:office:smarttags" w:element="address">
                <w:r>
                  <w:t>55 Second Street</w:t>
                </w:r>
              </w:smartTag>
            </w:smartTag>
          </w:p>
          <w:p w:rsidR="00BA4BF3" w:rsidRDefault="00AC51B4" w:rsidP="00AC51B4">
            <w:pPr>
              <w:pStyle w:val="06-ResumeSideBody"/>
              <w:ind w:left="-115"/>
            </w:pPr>
            <w:r>
              <w:t>Suite 1400</w:t>
            </w:r>
            <w:r>
              <w:br/>
              <w:t>San Francisco, CA 94105</w:t>
            </w:r>
            <w:r w:rsidR="00911A8E">
              <w:br/>
              <w:t xml:space="preserve">Tel  </w:t>
            </w:r>
            <w:r>
              <w:t>415-963-7529</w:t>
            </w:r>
            <w:r w:rsidR="00911A8E">
              <w:br/>
              <w:t xml:space="preserve">Fax </w:t>
            </w:r>
            <w:r>
              <w:t>415-520-0689</w:t>
            </w:r>
          </w:p>
          <w:p w:rsidR="00BA4BF3" w:rsidRPr="00C50F2D" w:rsidRDefault="00AC51B4" w:rsidP="00822CD5">
            <w:pPr>
              <w:pStyle w:val="06-ResumeSideBody"/>
              <w:ind w:left="-115"/>
            </w:pPr>
            <w:r>
              <w:t>tlin</w:t>
            </w:r>
            <w:r w:rsidR="00BA4BF3">
              <w:t>@kpmg.com</w:t>
            </w:r>
          </w:p>
          <w:p w:rsidR="00851C1C" w:rsidRPr="003467DE" w:rsidRDefault="005F2048" w:rsidP="005C068E">
            <w:pPr>
              <w:pStyle w:val="05-ResumeSideHeading"/>
            </w:pPr>
            <w:r>
              <w:t xml:space="preserve">Function and </w:t>
            </w:r>
            <w:r w:rsidR="00851C1C" w:rsidRPr="003467DE">
              <w:t>Specialization</w:t>
            </w:r>
          </w:p>
          <w:p w:rsidR="00B2329A" w:rsidRDefault="00EA20FD" w:rsidP="005C068E">
            <w:pPr>
              <w:pStyle w:val="04-ResumeSideBody"/>
            </w:pPr>
            <w:r>
              <w:t>Ray</w:t>
            </w:r>
            <w:r w:rsidR="00BA4BF3">
              <w:t xml:space="preserve"> is a member of the </w:t>
            </w:r>
            <w:r w:rsidR="001F48D2">
              <w:t>Financial Management</w:t>
            </w:r>
            <w:r w:rsidR="00BA4BF3" w:rsidRPr="001E589B">
              <w:t xml:space="preserve"> Advis</w:t>
            </w:r>
            <w:r w:rsidR="001F48D2">
              <w:t>ory practice</w:t>
            </w:r>
            <w:r w:rsidR="009B097B" w:rsidRPr="009B097B">
              <w:t>.</w:t>
            </w:r>
          </w:p>
          <w:p w:rsidR="005E21E1" w:rsidRDefault="005E21E1" w:rsidP="005C068E">
            <w:pPr>
              <w:pStyle w:val="05-ResumeSideHeading"/>
            </w:pPr>
            <w:r w:rsidRPr="00CD47B7">
              <w:t>Representative C</w:t>
            </w:r>
            <w:r w:rsidR="00803E36">
              <w:t>lient</w:t>
            </w:r>
            <w:r w:rsidR="002B161B">
              <w:t>s</w:t>
            </w:r>
            <w:r w:rsidRPr="00CD47B7">
              <w:t xml:space="preserve"> </w:t>
            </w:r>
          </w:p>
          <w:p w:rsidR="002B161B" w:rsidRDefault="00911A8E" w:rsidP="002B161B">
            <w:pPr>
              <w:pStyle w:val="06-ResumeSideBullet"/>
            </w:pPr>
            <w:r>
              <w:t>Bank of the West</w:t>
            </w:r>
          </w:p>
          <w:p w:rsidR="002B161B" w:rsidRDefault="002B161B" w:rsidP="002B161B">
            <w:pPr>
              <w:pStyle w:val="06-ResumeSideBullet"/>
            </w:pPr>
            <w:r>
              <w:t>JPMorgan</w:t>
            </w:r>
            <w:r w:rsidR="00E66222">
              <w:t xml:space="preserve"> </w:t>
            </w:r>
            <w:r>
              <w:t>Chase</w:t>
            </w:r>
          </w:p>
          <w:p w:rsidR="00565A8D" w:rsidRDefault="00565A8D" w:rsidP="005C068E">
            <w:pPr>
              <w:pStyle w:val="05-ResumeSideHeading"/>
            </w:pPr>
            <w:r>
              <w:t>Languages</w:t>
            </w:r>
          </w:p>
          <w:p w:rsidR="00FC2FA8" w:rsidRDefault="00BA4BF3" w:rsidP="00884013">
            <w:pPr>
              <w:pStyle w:val="04-ResumeSideBody"/>
            </w:pPr>
            <w:r>
              <w:t>English</w:t>
            </w:r>
          </w:p>
          <w:p w:rsidR="00565A8D" w:rsidRDefault="00AC51B4" w:rsidP="00884013">
            <w:pPr>
              <w:pStyle w:val="04-ResumeSideBody"/>
            </w:pPr>
            <w:r>
              <w:t>Mandarin Chinese</w:t>
            </w:r>
          </w:p>
          <w:p w:rsidR="00480EF3" w:rsidRDefault="00851C1C" w:rsidP="00480EF3">
            <w:pPr>
              <w:pStyle w:val="05-ResumeSideHeading"/>
            </w:pPr>
            <w:r>
              <w:t>Education, Licenses &amp; Certifications</w:t>
            </w:r>
          </w:p>
          <w:p w:rsidR="00C52363" w:rsidRDefault="00AC51B4" w:rsidP="00480EF3">
            <w:pPr>
              <w:pStyle w:val="04-ResumeSideBody"/>
            </w:pPr>
            <w:r>
              <w:t>BS, Business Administration</w:t>
            </w:r>
            <w:r w:rsidR="00911A8E">
              <w:t>, University of California, Berkeley</w:t>
            </w:r>
            <w:r w:rsidR="00BA4BF3">
              <w:t xml:space="preserve"> </w:t>
            </w:r>
            <w:r w:rsidR="00A85856">
              <w:t>(Honors)</w:t>
            </w:r>
          </w:p>
          <w:p w:rsidR="00FC2FA8" w:rsidRDefault="00FC2FA8" w:rsidP="00FC2FA8">
            <w:pPr>
              <w:pStyle w:val="05-ResumeSideHeading"/>
            </w:pPr>
            <w:r>
              <w:t>Relevant Coursework (UC Berkeley, Haas School of Business)</w:t>
            </w:r>
          </w:p>
          <w:p w:rsidR="00FC2FA8" w:rsidRDefault="00FC2FA8" w:rsidP="00FC2FA8">
            <w:pPr>
              <w:pStyle w:val="04-ResumeSideBody"/>
            </w:pPr>
            <w:r>
              <w:t>Introductory Financial Accounting: A</w:t>
            </w:r>
          </w:p>
          <w:p w:rsidR="00FC2FA8" w:rsidRDefault="00FC2FA8" w:rsidP="00FC2FA8">
            <w:pPr>
              <w:pStyle w:val="04-ResumeSideBody"/>
            </w:pPr>
            <w:r>
              <w:t>Intermediate Financial Accounting: A+</w:t>
            </w:r>
          </w:p>
          <w:p w:rsidR="00FC2FA8" w:rsidRDefault="00FC2FA8" w:rsidP="00FC2FA8">
            <w:pPr>
              <w:pStyle w:val="04-ResumeSideBody"/>
            </w:pPr>
            <w:r>
              <w:t>Managerial Accounting: A+</w:t>
            </w:r>
          </w:p>
          <w:p w:rsidR="00FC2FA8" w:rsidRDefault="00FC2FA8" w:rsidP="00FC2FA8">
            <w:pPr>
              <w:pStyle w:val="04-ResumeSideBody"/>
            </w:pPr>
            <w:r>
              <w:t>Cost Accounting: A</w:t>
            </w:r>
          </w:p>
          <w:p w:rsidR="00FC2FA8" w:rsidRDefault="00FC2FA8" w:rsidP="00FC2FA8">
            <w:pPr>
              <w:pStyle w:val="04-ResumeSideBody"/>
            </w:pPr>
            <w:r>
              <w:t>Finance: A</w:t>
            </w:r>
          </w:p>
          <w:p w:rsidR="00884013" w:rsidRPr="005438D1" w:rsidRDefault="00884013" w:rsidP="00822CD5">
            <w:pPr>
              <w:pStyle w:val="06-ResumeSideBullet"/>
              <w:ind w:hanging="155"/>
            </w:pPr>
          </w:p>
        </w:tc>
        <w:tc>
          <w:tcPr>
            <w:tcW w:w="7137" w:type="dxa"/>
            <w:tcBorders>
              <w:left w:val="single" w:sz="2" w:space="0" w:color="8AAED2"/>
            </w:tcBorders>
          </w:tcPr>
          <w:p w:rsidR="001D4069" w:rsidRDefault="0036225C" w:rsidP="005C068E">
            <w:pPr>
              <w:pStyle w:val="07-FirstResumeHeader"/>
            </w:pPr>
            <w:r>
              <w:t>Background</w:t>
            </w:r>
          </w:p>
          <w:p w:rsidR="00F94AA3" w:rsidRPr="00F94AA3" w:rsidRDefault="00AC51B4" w:rsidP="00C52363">
            <w:pPr>
              <w:pStyle w:val="BodyText"/>
            </w:pPr>
            <w:r>
              <w:rPr>
                <w:szCs w:val="18"/>
              </w:rPr>
              <w:t>Ray</w:t>
            </w:r>
            <w:r w:rsidR="00BA4BF3" w:rsidRPr="00822CD5">
              <w:rPr>
                <w:b/>
                <w:szCs w:val="18"/>
              </w:rPr>
              <w:t xml:space="preserve"> </w:t>
            </w:r>
            <w:r w:rsidR="00911A8E">
              <w:rPr>
                <w:szCs w:val="18"/>
              </w:rPr>
              <w:t xml:space="preserve">is an </w:t>
            </w:r>
            <w:r w:rsidR="00ED75E2" w:rsidRPr="00822CD5">
              <w:rPr>
                <w:szCs w:val="18"/>
              </w:rPr>
              <w:t>A</w:t>
            </w:r>
            <w:r w:rsidR="00BA4BF3" w:rsidRPr="00822CD5">
              <w:rPr>
                <w:szCs w:val="18"/>
              </w:rPr>
              <w:t xml:space="preserve">ssociate in KPMG’s </w:t>
            </w:r>
            <w:r w:rsidR="00484F56">
              <w:rPr>
                <w:szCs w:val="18"/>
              </w:rPr>
              <w:t>Financial Management</w:t>
            </w:r>
            <w:r w:rsidR="00BA4BF3" w:rsidRPr="00822CD5">
              <w:rPr>
                <w:szCs w:val="18"/>
              </w:rPr>
              <w:t xml:space="preserve"> practice with </w:t>
            </w:r>
            <w:r w:rsidR="00E66222">
              <w:rPr>
                <w:szCs w:val="18"/>
              </w:rPr>
              <w:t>10</w:t>
            </w:r>
            <w:r w:rsidR="00911A8E">
              <w:rPr>
                <w:szCs w:val="18"/>
              </w:rPr>
              <w:t xml:space="preserve"> months </w:t>
            </w:r>
            <w:r w:rsidR="00BA4BF3" w:rsidRPr="00822CD5">
              <w:rPr>
                <w:szCs w:val="18"/>
              </w:rPr>
              <w:t xml:space="preserve">of advisory and technical experience using emerging technologies in mitigating business risks. </w:t>
            </w:r>
            <w:r>
              <w:rPr>
                <w:szCs w:val="18"/>
              </w:rPr>
              <w:t>Ray’s</w:t>
            </w:r>
            <w:r w:rsidR="00484F56">
              <w:rPr>
                <w:szCs w:val="18"/>
              </w:rPr>
              <w:t xml:space="preserve"> current client </w:t>
            </w:r>
            <w:r w:rsidR="00171307">
              <w:rPr>
                <w:szCs w:val="18"/>
              </w:rPr>
              <w:t>is</w:t>
            </w:r>
            <w:r w:rsidR="00BA4BF3" w:rsidRPr="00822CD5">
              <w:rPr>
                <w:szCs w:val="18"/>
              </w:rPr>
              <w:t xml:space="preserve"> </w:t>
            </w:r>
            <w:r w:rsidR="00484F56">
              <w:rPr>
                <w:szCs w:val="18"/>
              </w:rPr>
              <w:t>one</w:t>
            </w:r>
            <w:r w:rsidR="00803E36">
              <w:rPr>
                <w:szCs w:val="18"/>
              </w:rPr>
              <w:t xml:space="preserve"> of the leading institutions</w:t>
            </w:r>
            <w:r w:rsidR="00BA4BF3" w:rsidRPr="00822CD5">
              <w:rPr>
                <w:szCs w:val="18"/>
              </w:rPr>
              <w:t xml:space="preserve"> in the financial services</w:t>
            </w:r>
            <w:r w:rsidR="000803DB">
              <w:rPr>
                <w:szCs w:val="18"/>
              </w:rPr>
              <w:t xml:space="preserve"> </w:t>
            </w:r>
            <w:r w:rsidR="00484F56">
              <w:rPr>
                <w:szCs w:val="18"/>
              </w:rPr>
              <w:t>industry</w:t>
            </w:r>
            <w:r w:rsidR="009B097B" w:rsidRPr="009B097B">
              <w:t xml:space="preserve">. </w:t>
            </w:r>
            <w:r w:rsidR="00C52363">
              <w:t xml:space="preserve"> </w:t>
            </w:r>
          </w:p>
          <w:p w:rsidR="00CC0988" w:rsidRDefault="00CC0988" w:rsidP="005C068E">
            <w:pPr>
              <w:pStyle w:val="08-ResumeHeaderSpaceBefore"/>
            </w:pPr>
            <w:r>
              <w:t>Professional and Industry Experience</w:t>
            </w:r>
          </w:p>
          <w:p w:rsidR="005C7B35" w:rsidRPr="006B1A50" w:rsidRDefault="00AC51B4" w:rsidP="009B097B">
            <w:pPr>
              <w:pStyle w:val="BodyText"/>
            </w:pPr>
            <w:r>
              <w:t>Ray</w:t>
            </w:r>
            <w:r w:rsidR="00BA4BF3" w:rsidRPr="006B1A50">
              <w:t xml:space="preserve"> has experi</w:t>
            </w:r>
            <w:r w:rsidR="00BA4BF3">
              <w:t>ence participating in</w:t>
            </w:r>
            <w:r w:rsidR="00911A8E">
              <w:t xml:space="preserve"> an advisory engagement in the Financial Services industry</w:t>
            </w:r>
            <w:r w:rsidR="00BA4BF3">
              <w:t>.</w:t>
            </w:r>
            <w:r w:rsidR="00BA4BF3" w:rsidRPr="006B1A50">
              <w:t xml:space="preserve"> </w:t>
            </w:r>
            <w:r>
              <w:t>He</w:t>
            </w:r>
            <w:r w:rsidR="00BA4BF3" w:rsidRPr="006B1A50">
              <w:t xml:space="preserve"> has served as </w:t>
            </w:r>
            <w:r w:rsidR="00911A8E">
              <w:t xml:space="preserve">an </w:t>
            </w:r>
            <w:r w:rsidR="00803E36">
              <w:t>A</w:t>
            </w:r>
            <w:r w:rsidR="00BA4BF3">
              <w:t>ssociate</w:t>
            </w:r>
            <w:r w:rsidR="00BA4BF3" w:rsidRPr="006B1A50">
              <w:t xml:space="preserve"> with responsibility for execution and del</w:t>
            </w:r>
            <w:r w:rsidR="00911A8E">
              <w:t>ivery of Sarbanes-Oxley 404 testing</w:t>
            </w:r>
            <w:r w:rsidR="002B161B">
              <w:t xml:space="preserve"> and SCRA compliance</w:t>
            </w:r>
            <w:r w:rsidR="00911A8E">
              <w:t>.</w:t>
            </w:r>
          </w:p>
          <w:p w:rsidR="00F94AA3" w:rsidRPr="00BA4BF3" w:rsidRDefault="00BA4BF3" w:rsidP="00BA4BF3">
            <w:pPr>
              <w:pStyle w:val="09-ResumeSubHeader"/>
            </w:pPr>
            <w:r w:rsidRPr="00BA4BF3">
              <w:t>Regulatory Compliance Experience</w:t>
            </w:r>
            <w:r w:rsidR="00F94AA3" w:rsidRPr="00BA4BF3">
              <w:t xml:space="preserve"> </w:t>
            </w:r>
          </w:p>
          <w:p w:rsidR="00E66222" w:rsidRDefault="002B161B" w:rsidP="00E66222">
            <w:pPr>
              <w:pStyle w:val="10-ResumeBullet"/>
              <w:tabs>
                <w:tab w:val="clear" w:pos="360"/>
              </w:tabs>
            </w:pPr>
            <w:proofErr w:type="spellStart"/>
            <w:r>
              <w:t>Servicemember</w:t>
            </w:r>
            <w:proofErr w:type="spellEnd"/>
            <w:r>
              <w:t xml:space="preserve"> Civil Relief Act </w:t>
            </w:r>
            <w:r w:rsidR="00EE5116">
              <w:t xml:space="preserve">(SCRA) </w:t>
            </w:r>
            <w:r>
              <w:t xml:space="preserve">Compliance </w:t>
            </w:r>
            <w:r w:rsidR="00EE5116">
              <w:t xml:space="preserve">evaluation and testing </w:t>
            </w:r>
          </w:p>
          <w:p w:rsidR="00E66222" w:rsidRDefault="00E66222" w:rsidP="00AB61DB">
            <w:pPr>
              <w:pStyle w:val="10-ResumeBullet"/>
              <w:tabs>
                <w:tab w:val="clear" w:pos="360"/>
                <w:tab w:val="num" w:pos="1040"/>
              </w:tabs>
              <w:ind w:left="715" w:hanging="245"/>
            </w:pPr>
            <w:r>
              <w:t xml:space="preserve">Remediated SCRA compliance issues on home mortgages </w:t>
            </w:r>
            <w:r w:rsidR="00593C04">
              <w:t>for one of the 4 largest banks in the US</w:t>
            </w:r>
            <w:r>
              <w:t xml:space="preserve"> </w:t>
            </w:r>
          </w:p>
          <w:p w:rsidR="00BA4BF3" w:rsidRDefault="00BA4BF3" w:rsidP="00BA4BF3">
            <w:pPr>
              <w:pStyle w:val="10-ResumeBullet"/>
            </w:pPr>
            <w:r w:rsidRPr="008D5A2E">
              <w:t xml:space="preserve">Sarbanes-Oxley Integrated Testing for </w:t>
            </w:r>
            <w:r w:rsidR="00911A8E">
              <w:t>5</w:t>
            </w:r>
            <w:r w:rsidR="00911A8E" w:rsidRPr="00911A8E">
              <w:rPr>
                <w:vertAlign w:val="superscript"/>
              </w:rPr>
              <w:t>th</w:t>
            </w:r>
            <w:r w:rsidR="00911A8E">
              <w:t xml:space="preserve"> Largest California Bank</w:t>
            </w:r>
          </w:p>
          <w:p w:rsidR="00F718AA" w:rsidRPr="00D037F6" w:rsidRDefault="00F718AA" w:rsidP="00F718AA">
            <w:pPr>
              <w:pStyle w:val="10-ResumeBullet"/>
              <w:ind w:left="715" w:hanging="245"/>
            </w:pPr>
            <w:r>
              <w:rPr>
                <w:szCs w:val="18"/>
              </w:rPr>
              <w:t>Designed test procedures for key internal controls.</w:t>
            </w:r>
          </w:p>
          <w:p w:rsidR="00F94AA3" w:rsidRPr="000B10D0" w:rsidRDefault="00911A8E" w:rsidP="00A82F6E">
            <w:pPr>
              <w:pStyle w:val="10-ResumeBullet"/>
              <w:ind w:left="715" w:hanging="245"/>
            </w:pPr>
            <w:r>
              <w:rPr>
                <w:szCs w:val="18"/>
              </w:rPr>
              <w:t>E</w:t>
            </w:r>
            <w:r w:rsidR="00BA4BF3" w:rsidRPr="00822CD5">
              <w:rPr>
                <w:szCs w:val="18"/>
              </w:rPr>
              <w:t xml:space="preserve">xecuted testing </w:t>
            </w:r>
            <w:r w:rsidR="001F3EC5">
              <w:rPr>
                <w:szCs w:val="18"/>
              </w:rPr>
              <w:t>efforts for the</w:t>
            </w:r>
            <w:r w:rsidR="00BA4BF3" w:rsidRPr="00822CD5">
              <w:rPr>
                <w:szCs w:val="18"/>
              </w:rPr>
              <w:t xml:space="preserve"> </w:t>
            </w:r>
            <w:r w:rsidR="00F718AA">
              <w:rPr>
                <w:szCs w:val="18"/>
              </w:rPr>
              <w:t>Commercial</w:t>
            </w:r>
            <w:r w:rsidR="00AC51B4">
              <w:rPr>
                <w:szCs w:val="18"/>
              </w:rPr>
              <w:t xml:space="preserve"> Banking Group</w:t>
            </w:r>
            <w:r w:rsidR="00A85856">
              <w:rPr>
                <w:szCs w:val="18"/>
              </w:rPr>
              <w:t>, National Finance Group</w:t>
            </w:r>
            <w:r w:rsidR="00F718AA">
              <w:rPr>
                <w:szCs w:val="18"/>
              </w:rPr>
              <w:t>, Financial Reporting, Treasury</w:t>
            </w:r>
            <w:r w:rsidR="00AC51B4">
              <w:rPr>
                <w:szCs w:val="18"/>
              </w:rPr>
              <w:t xml:space="preserve"> and IT internal controls</w:t>
            </w:r>
            <w:r w:rsidR="001F3EC5">
              <w:rPr>
                <w:szCs w:val="18"/>
              </w:rPr>
              <w:t>.</w:t>
            </w:r>
          </w:p>
          <w:p w:rsidR="002B161B" w:rsidRPr="00171307" w:rsidRDefault="000B10D0" w:rsidP="002B161B">
            <w:pPr>
              <w:pStyle w:val="10-ResumeBullet"/>
              <w:ind w:left="715" w:hanging="245"/>
            </w:pPr>
            <w:r>
              <w:rPr>
                <w:szCs w:val="18"/>
              </w:rPr>
              <w:t xml:space="preserve">Communicated with and designed test procedures for the GDC to test </w:t>
            </w:r>
            <w:r w:rsidR="00F0352B">
              <w:rPr>
                <w:szCs w:val="18"/>
              </w:rPr>
              <w:t xml:space="preserve">controls </w:t>
            </w:r>
            <w:r>
              <w:rPr>
                <w:szCs w:val="18"/>
              </w:rPr>
              <w:t>offshore.</w:t>
            </w:r>
          </w:p>
          <w:p w:rsidR="00FC2FA8" w:rsidRDefault="00FC2FA8" w:rsidP="00884013">
            <w:pPr>
              <w:pStyle w:val="08-ResumeHeaderSpaceBefore"/>
            </w:pPr>
            <w:r>
              <w:t>Other Experience</w:t>
            </w:r>
          </w:p>
          <w:p w:rsidR="00FC2FA8" w:rsidRPr="0054784C" w:rsidRDefault="00FC2FA8" w:rsidP="00FC2FA8">
            <w:pPr>
              <w:pStyle w:val="09-ResumeSubHeader"/>
            </w:pPr>
            <w:r w:rsidRPr="00FC2FA8">
              <w:t>UC Berkeley Business Plan Competition – Duffelup.com</w:t>
            </w:r>
            <w:r w:rsidRPr="00FC2FA8">
              <w:tab/>
            </w:r>
            <w:r w:rsidRPr="00FC2FA8">
              <w:tab/>
            </w:r>
            <w:r>
              <w:tab/>
            </w:r>
            <w:r>
              <w:br/>
            </w:r>
            <w:r w:rsidRPr="00FC2FA8">
              <w:t>Lead Business Plan Writer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</w:p>
          <w:p w:rsidR="00FC2FA8" w:rsidRPr="00FC2FA8" w:rsidRDefault="00FC2FA8" w:rsidP="00FC2FA8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FC2FA8">
              <w:t>Wrote the executive summary for duffelup.com that earned the team a spot in the semi-finals</w:t>
            </w:r>
            <w:r w:rsidR="000B10D0">
              <w:t>.</w:t>
            </w:r>
          </w:p>
          <w:p w:rsidR="00FC2FA8" w:rsidRPr="00FC2FA8" w:rsidRDefault="00FC2FA8" w:rsidP="00FC2FA8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FC2FA8">
              <w:t>One of the few teams chosen out of the 137 teams that entered to participate in the semi-finals, which consist predominately of MBA and graduate students</w:t>
            </w:r>
            <w:r w:rsidR="000B10D0">
              <w:t>.</w:t>
            </w:r>
          </w:p>
          <w:p w:rsidR="00FC2FA8" w:rsidRPr="00FC2FA8" w:rsidRDefault="00FC2FA8" w:rsidP="00FC2FA8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FC2FA8">
              <w:t>Performed primary and secondary market research and crafted the marketing plan from the data</w:t>
            </w:r>
            <w:r w:rsidR="000B10D0">
              <w:t>.</w:t>
            </w:r>
          </w:p>
          <w:p w:rsidR="000B10D0" w:rsidRPr="000B10D0" w:rsidRDefault="00FC2FA8" w:rsidP="000B10D0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FC2FA8">
              <w:t>Projected revenues and expenses using industry comps and compiled the income statement, balance sheet and cash flow statement from the projections</w:t>
            </w:r>
            <w:r w:rsidR="000B10D0">
              <w:t>.</w:t>
            </w:r>
          </w:p>
          <w:p w:rsidR="000B10D0" w:rsidRPr="000B10D0" w:rsidRDefault="000B10D0" w:rsidP="000B10D0">
            <w:pPr>
              <w:pStyle w:val="09-ResumeSubHeader"/>
            </w:pPr>
            <w:r w:rsidRPr="000B10D0">
              <w:t xml:space="preserve">Berkeley Ventures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br/>
            </w:r>
            <w:r w:rsidRPr="000B10D0">
              <w:t>Business Development Intern</w:t>
            </w:r>
            <w:r w:rsidRPr="000B10D0"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</w:p>
          <w:p w:rsidR="000B10D0" w:rsidRPr="000B10D0" w:rsidRDefault="000B10D0" w:rsidP="000B10D0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0B10D0">
              <w:t>Evaluated business plans and performed due diligence on startups to rate investment opportunity</w:t>
            </w:r>
            <w:r>
              <w:t>.</w:t>
            </w:r>
          </w:p>
          <w:p w:rsidR="000B10D0" w:rsidRPr="000B10D0" w:rsidRDefault="000B10D0" w:rsidP="000B10D0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0B10D0">
              <w:t>Attended and reviewed pitches and presentations by potential portfolio companies</w:t>
            </w:r>
            <w:r>
              <w:t>.</w:t>
            </w:r>
            <w:r w:rsidRPr="000B10D0">
              <w:t xml:space="preserve"> </w:t>
            </w:r>
          </w:p>
          <w:p w:rsidR="00082EBA" w:rsidRDefault="00A551F9" w:rsidP="00C3671C">
            <w:pPr>
              <w:pStyle w:val="08-ResumeHeaderSpaceBefore"/>
              <w:ind w:left="0"/>
            </w:pPr>
            <w:r>
              <w:t>Technical Skills</w:t>
            </w:r>
          </w:p>
          <w:p w:rsidR="002B250C" w:rsidRPr="00102E80" w:rsidRDefault="000B4B0D" w:rsidP="00593C04">
            <w:pPr>
              <w:pStyle w:val="BodyText"/>
            </w:pPr>
            <w:r>
              <w:t xml:space="preserve">VBA for Excel 2007, </w:t>
            </w:r>
            <w:r w:rsidR="00BA4BF3" w:rsidRPr="00F6365C">
              <w:t>Microsoft Office</w:t>
            </w:r>
            <w:r w:rsidR="00102E80">
              <w:t xml:space="preserve"> (Word</w:t>
            </w:r>
            <w:r w:rsidR="00BA4BF3" w:rsidRPr="00F6365C">
              <w:t>,</w:t>
            </w:r>
            <w:r w:rsidR="00102E80">
              <w:t xml:space="preserve"> Excel, PowerPoint, Outlook, and </w:t>
            </w:r>
            <w:r w:rsidR="00BA4BF3">
              <w:t>Visio</w:t>
            </w:r>
            <w:r w:rsidR="00102E80">
              <w:t>)</w:t>
            </w:r>
            <w:r w:rsidR="00AC51B4">
              <w:t>,</w:t>
            </w:r>
            <w:r w:rsidR="00484F56">
              <w:t xml:space="preserve"> Dreamweaver</w:t>
            </w:r>
            <w:r w:rsidR="00AC51B4">
              <w:t>, Ruby on Rails</w:t>
            </w:r>
            <w:r w:rsidR="00BD7922">
              <w:t xml:space="preserve">, </w:t>
            </w:r>
            <w:proofErr w:type="spellStart"/>
            <w:r w:rsidR="00BD7922">
              <w:t>MySQL</w:t>
            </w:r>
            <w:proofErr w:type="spellEnd"/>
            <w:r w:rsidR="00BD7922">
              <w:t>, HTML, CSS and JavaScript</w:t>
            </w:r>
            <w:r w:rsidR="00AC51B4">
              <w:t xml:space="preserve"> </w:t>
            </w:r>
          </w:p>
        </w:tc>
      </w:tr>
    </w:tbl>
    <w:p w:rsidR="001D4069" w:rsidRPr="002839E1" w:rsidRDefault="001D4069" w:rsidP="002839E1"/>
    <w:sectPr w:rsidR="001D4069" w:rsidRPr="002839E1" w:rsidSect="00ED75E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152" w:left="1440" w:header="108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1DB" w:rsidRDefault="00AB61DB">
      <w:r>
        <w:separator/>
      </w:r>
    </w:p>
    <w:p w:rsidR="00AB61DB" w:rsidRDefault="00AB61DB"/>
  </w:endnote>
  <w:endnote w:type="continuationSeparator" w:id="0">
    <w:p w:rsidR="00AB61DB" w:rsidRDefault="00AB61DB">
      <w:r>
        <w:continuationSeparator/>
      </w:r>
    </w:p>
    <w:p w:rsidR="00AB61DB" w:rsidRDefault="00AB61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45 Light">
    <w:panose1 w:val="00000000000000000000"/>
    <w:charset w:val="00"/>
    <w:family w:val="auto"/>
    <w:pitch w:val="variable"/>
    <w:sig w:usb0="8000002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307" w:rsidRDefault="00171307" w:rsidP="002C1C0D">
    <w:pPr>
      <w:tabs>
        <w:tab w:val="right" w:pos="9630"/>
      </w:tabs>
      <w:spacing w:line="240" w:lineRule="auto"/>
      <w:ind w:left="-720"/>
      <w:rPr>
        <w:rFonts w:ascii="Univers 45 Light" w:hAnsi="Univers 45 Light"/>
        <w:sz w:val="11"/>
        <w:szCs w:val="11"/>
      </w:rPr>
    </w:pPr>
    <w:r w:rsidRPr="00C62D74">
      <w:rPr>
        <w:rFonts w:ascii="Univers 45 Light" w:hAnsi="Univers 45 Light"/>
        <w:sz w:val="11"/>
        <w:szCs w:val="11"/>
      </w:rPr>
      <w:t>© 200</w:t>
    </w:r>
    <w:r>
      <w:rPr>
        <w:rFonts w:ascii="Univers 45 Light" w:hAnsi="Univers 45 Light"/>
        <w:sz w:val="11"/>
        <w:szCs w:val="11"/>
      </w:rPr>
      <w:t>9</w:t>
    </w:r>
    <w:r w:rsidRPr="00C62D74">
      <w:rPr>
        <w:rFonts w:ascii="Univers 45 Light" w:hAnsi="Univers 45 Light"/>
        <w:sz w:val="11"/>
        <w:szCs w:val="11"/>
      </w:rPr>
      <w:t xml:space="preserve"> KPMG LLP, a </w:t>
    </w:r>
    <w:smartTag w:uri="urn:schemas-microsoft-com:office:smarttags" w:element="place">
      <w:smartTag w:uri="urn:schemas-microsoft-com:office:smarttags" w:element="country-region">
        <w:r w:rsidRPr="00C62D74">
          <w:rPr>
            <w:rFonts w:ascii="Univers 45 Light" w:hAnsi="Univers 45 Light"/>
            <w:sz w:val="11"/>
            <w:szCs w:val="11"/>
          </w:rPr>
          <w:t>U.S.</w:t>
        </w:r>
      </w:smartTag>
    </w:smartTag>
    <w:r w:rsidRPr="00C62D74">
      <w:rPr>
        <w:rFonts w:ascii="Univers 45 Light" w:hAnsi="Univers 45 Light"/>
        <w:sz w:val="11"/>
        <w:szCs w:val="11"/>
      </w:rPr>
      <w:t xml:space="preserve"> limited liability partnership and a member firm of the KPMG network of independent </w:t>
    </w:r>
    <w:r>
      <w:rPr>
        <w:rFonts w:ascii="Univers 45 Light" w:hAnsi="Univers 45 Light"/>
        <w:sz w:val="11"/>
        <w:szCs w:val="11"/>
      </w:rPr>
      <w:tab/>
    </w:r>
    <w:r w:rsidRPr="00C62D74">
      <w:rPr>
        <w:rFonts w:ascii="Univers 45 Light" w:hAnsi="Univers 45 Light"/>
        <w:sz w:val="11"/>
        <w:szCs w:val="11"/>
      </w:rPr>
      <w:t xml:space="preserve">Page </w:t>
    </w:r>
    <w:r w:rsidR="00DD399B" w:rsidRPr="00C62D74">
      <w:rPr>
        <w:rFonts w:ascii="Univers 45 Light" w:hAnsi="Univers 45 Light"/>
        <w:sz w:val="11"/>
        <w:szCs w:val="11"/>
      </w:rPr>
      <w:fldChar w:fldCharType="begin"/>
    </w:r>
    <w:r w:rsidRPr="00C62D74">
      <w:rPr>
        <w:rFonts w:ascii="Univers 45 Light" w:hAnsi="Univers 45 Light"/>
        <w:sz w:val="11"/>
        <w:szCs w:val="11"/>
      </w:rPr>
      <w:instrText xml:space="preserve"> PAGE </w:instrText>
    </w:r>
    <w:r w:rsidR="00DD399B" w:rsidRPr="00C62D74">
      <w:rPr>
        <w:rFonts w:ascii="Univers 45 Light" w:hAnsi="Univers 45 Light"/>
        <w:sz w:val="11"/>
        <w:szCs w:val="11"/>
      </w:rPr>
      <w:fldChar w:fldCharType="separate"/>
    </w:r>
    <w:r w:rsidR="00593C04">
      <w:rPr>
        <w:rFonts w:ascii="Univers 45 Light" w:hAnsi="Univers 45 Light"/>
        <w:noProof/>
        <w:sz w:val="11"/>
        <w:szCs w:val="11"/>
      </w:rPr>
      <w:t>2</w:t>
    </w:r>
    <w:r w:rsidR="00DD399B" w:rsidRPr="00C62D74">
      <w:rPr>
        <w:rFonts w:ascii="Univers 45 Light" w:hAnsi="Univers 45 Light"/>
        <w:sz w:val="11"/>
        <w:szCs w:val="11"/>
      </w:rPr>
      <w:fldChar w:fldCharType="end"/>
    </w:r>
    <w:r w:rsidRPr="00C62D74">
      <w:rPr>
        <w:rFonts w:ascii="Univers 45 Light" w:hAnsi="Univers 45 Light"/>
        <w:sz w:val="11"/>
        <w:szCs w:val="11"/>
      </w:rPr>
      <w:t xml:space="preserve"> of </w:t>
    </w:r>
    <w:r w:rsidR="00DD399B" w:rsidRPr="00C62D74">
      <w:rPr>
        <w:rFonts w:ascii="Univers 45 Light" w:hAnsi="Univers 45 Light"/>
        <w:sz w:val="11"/>
        <w:szCs w:val="11"/>
      </w:rPr>
      <w:fldChar w:fldCharType="begin"/>
    </w:r>
    <w:r w:rsidRPr="00C62D74">
      <w:rPr>
        <w:rFonts w:ascii="Univers 45 Light" w:hAnsi="Univers 45 Light"/>
        <w:sz w:val="11"/>
        <w:szCs w:val="11"/>
      </w:rPr>
      <w:instrText xml:space="preserve"> NUMPAGES </w:instrText>
    </w:r>
    <w:r w:rsidR="00DD399B" w:rsidRPr="00C62D74">
      <w:rPr>
        <w:rFonts w:ascii="Univers 45 Light" w:hAnsi="Univers 45 Light"/>
        <w:sz w:val="11"/>
        <w:szCs w:val="11"/>
      </w:rPr>
      <w:fldChar w:fldCharType="separate"/>
    </w:r>
    <w:r w:rsidR="00593C04">
      <w:rPr>
        <w:rFonts w:ascii="Univers 45 Light" w:hAnsi="Univers 45 Light"/>
        <w:noProof/>
        <w:sz w:val="11"/>
        <w:szCs w:val="11"/>
      </w:rPr>
      <w:t>2</w:t>
    </w:r>
    <w:r w:rsidR="00DD399B" w:rsidRPr="00C62D74">
      <w:rPr>
        <w:rFonts w:ascii="Univers 45 Light" w:hAnsi="Univers 45 Light"/>
        <w:sz w:val="11"/>
        <w:szCs w:val="11"/>
      </w:rPr>
      <w:fldChar w:fldCharType="end"/>
    </w:r>
  </w:p>
  <w:p w:rsidR="00171307" w:rsidRPr="00C62D74" w:rsidRDefault="00171307" w:rsidP="002C1C0D">
    <w:pPr>
      <w:tabs>
        <w:tab w:val="right" w:pos="9630"/>
      </w:tabs>
      <w:spacing w:line="240" w:lineRule="auto"/>
      <w:ind w:left="-720"/>
      <w:rPr>
        <w:rFonts w:ascii="Univers 45 Light" w:hAnsi="Univers 45 Light"/>
        <w:sz w:val="11"/>
        <w:szCs w:val="11"/>
      </w:rPr>
    </w:pPr>
    <w:proofErr w:type="gramStart"/>
    <w:r w:rsidRPr="00C62D74">
      <w:rPr>
        <w:rFonts w:ascii="Univers 45 Light" w:hAnsi="Univers 45 Light"/>
        <w:sz w:val="11"/>
        <w:szCs w:val="11"/>
      </w:rPr>
      <w:t>member</w:t>
    </w:r>
    <w:proofErr w:type="gramEnd"/>
    <w:r w:rsidRPr="00C62D74">
      <w:rPr>
        <w:rFonts w:ascii="Univers 45 Light" w:hAnsi="Univers 45 Light"/>
        <w:sz w:val="11"/>
        <w:szCs w:val="11"/>
      </w:rPr>
      <w:t xml:space="preserve"> firms affiliated with KPMG International, a Swiss cooperative. All rights reserved. Printed in the </w:t>
    </w:r>
    <w:smartTag w:uri="urn:schemas-microsoft-com:office:smarttags" w:element="place">
      <w:smartTag w:uri="urn:schemas-microsoft-com:office:smarttags" w:element="country-region">
        <w:smartTag w:uri="urn:schemas-microsoft-com:office:smarttags" w:element="address">
          <w:r w:rsidRPr="00C62D74">
            <w:rPr>
              <w:rFonts w:ascii="Univers 45 Light" w:hAnsi="Univers 45 Light"/>
              <w:sz w:val="11"/>
              <w:szCs w:val="11"/>
            </w:rPr>
            <w:t>U.S.A.</w:t>
          </w:r>
        </w:smartTag>
      </w:smartTag>
    </w:smartTag>
    <w:r w:rsidRPr="00C62D74">
      <w:rPr>
        <w:rFonts w:ascii="Univers 45 Light" w:hAnsi="Univers 45 Light"/>
        <w:sz w:val="11"/>
        <w:szCs w:val="11"/>
      </w:rPr>
      <w:t xml:space="preserve"> </w:t>
    </w:r>
  </w:p>
  <w:p w:rsidR="00171307" w:rsidRDefault="0017130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307" w:rsidRDefault="00171307" w:rsidP="002C1C0D">
    <w:pPr>
      <w:tabs>
        <w:tab w:val="right" w:pos="9630"/>
      </w:tabs>
      <w:spacing w:line="240" w:lineRule="auto"/>
      <w:ind w:left="-720"/>
      <w:rPr>
        <w:rFonts w:ascii="Univers 45 Light" w:hAnsi="Univers 45 Light"/>
        <w:sz w:val="11"/>
        <w:szCs w:val="11"/>
      </w:rPr>
    </w:pPr>
    <w:r w:rsidRPr="00C62D74">
      <w:rPr>
        <w:rFonts w:ascii="Univers 45 Light" w:hAnsi="Univers 45 Light"/>
        <w:sz w:val="11"/>
        <w:szCs w:val="11"/>
      </w:rPr>
      <w:t>© 200</w:t>
    </w:r>
    <w:r>
      <w:rPr>
        <w:rFonts w:ascii="Univers 45 Light" w:hAnsi="Univers 45 Light"/>
        <w:sz w:val="11"/>
        <w:szCs w:val="11"/>
      </w:rPr>
      <w:t>9</w:t>
    </w:r>
    <w:r w:rsidRPr="00C62D74">
      <w:rPr>
        <w:rFonts w:ascii="Univers 45 Light" w:hAnsi="Univers 45 Light"/>
        <w:sz w:val="11"/>
        <w:szCs w:val="11"/>
      </w:rPr>
      <w:t xml:space="preserve"> KPMG LLP, a </w:t>
    </w:r>
    <w:smartTag w:uri="urn:schemas-microsoft-com:office:smarttags" w:element="place">
      <w:smartTag w:uri="urn:schemas-microsoft-com:office:smarttags" w:element="country-region">
        <w:r w:rsidRPr="00C62D74">
          <w:rPr>
            <w:rFonts w:ascii="Univers 45 Light" w:hAnsi="Univers 45 Light"/>
            <w:sz w:val="11"/>
            <w:szCs w:val="11"/>
          </w:rPr>
          <w:t>U.S.</w:t>
        </w:r>
      </w:smartTag>
    </w:smartTag>
    <w:r w:rsidRPr="00C62D74">
      <w:rPr>
        <w:rFonts w:ascii="Univers 45 Light" w:hAnsi="Univers 45 Light"/>
        <w:sz w:val="11"/>
        <w:szCs w:val="11"/>
      </w:rPr>
      <w:t xml:space="preserve"> limited liability partnership and a member firm of the KPMG network of independent </w:t>
    </w:r>
    <w:r>
      <w:rPr>
        <w:rFonts w:ascii="Univers 45 Light" w:hAnsi="Univers 45 Light"/>
        <w:sz w:val="11"/>
        <w:szCs w:val="11"/>
      </w:rPr>
      <w:tab/>
    </w:r>
    <w:r w:rsidRPr="00C62D74">
      <w:rPr>
        <w:rFonts w:ascii="Univers 45 Light" w:hAnsi="Univers 45 Light"/>
        <w:sz w:val="11"/>
        <w:szCs w:val="11"/>
      </w:rPr>
      <w:t xml:space="preserve">Page </w:t>
    </w:r>
    <w:r w:rsidR="00DD399B" w:rsidRPr="00C62D74">
      <w:rPr>
        <w:rFonts w:ascii="Univers 45 Light" w:hAnsi="Univers 45 Light"/>
        <w:sz w:val="11"/>
        <w:szCs w:val="11"/>
      </w:rPr>
      <w:fldChar w:fldCharType="begin"/>
    </w:r>
    <w:r w:rsidRPr="00C62D74">
      <w:rPr>
        <w:rFonts w:ascii="Univers 45 Light" w:hAnsi="Univers 45 Light"/>
        <w:sz w:val="11"/>
        <w:szCs w:val="11"/>
      </w:rPr>
      <w:instrText xml:space="preserve"> PAGE </w:instrText>
    </w:r>
    <w:r w:rsidR="00DD399B" w:rsidRPr="00C62D74">
      <w:rPr>
        <w:rFonts w:ascii="Univers 45 Light" w:hAnsi="Univers 45 Light"/>
        <w:sz w:val="11"/>
        <w:szCs w:val="11"/>
      </w:rPr>
      <w:fldChar w:fldCharType="separate"/>
    </w:r>
    <w:r w:rsidR="003907A2">
      <w:rPr>
        <w:rFonts w:ascii="Univers 45 Light" w:hAnsi="Univers 45 Light"/>
        <w:noProof/>
        <w:sz w:val="11"/>
        <w:szCs w:val="11"/>
      </w:rPr>
      <w:t>1</w:t>
    </w:r>
    <w:r w:rsidR="00DD399B" w:rsidRPr="00C62D74">
      <w:rPr>
        <w:rFonts w:ascii="Univers 45 Light" w:hAnsi="Univers 45 Light"/>
        <w:sz w:val="11"/>
        <w:szCs w:val="11"/>
      </w:rPr>
      <w:fldChar w:fldCharType="end"/>
    </w:r>
    <w:r w:rsidRPr="00C62D74">
      <w:rPr>
        <w:rFonts w:ascii="Univers 45 Light" w:hAnsi="Univers 45 Light"/>
        <w:sz w:val="11"/>
        <w:szCs w:val="11"/>
      </w:rPr>
      <w:t xml:space="preserve"> of </w:t>
    </w:r>
    <w:r w:rsidR="00DD399B" w:rsidRPr="00C62D74">
      <w:rPr>
        <w:rFonts w:ascii="Univers 45 Light" w:hAnsi="Univers 45 Light"/>
        <w:sz w:val="11"/>
        <w:szCs w:val="11"/>
      </w:rPr>
      <w:fldChar w:fldCharType="begin"/>
    </w:r>
    <w:r w:rsidRPr="00C62D74">
      <w:rPr>
        <w:rFonts w:ascii="Univers 45 Light" w:hAnsi="Univers 45 Light"/>
        <w:sz w:val="11"/>
        <w:szCs w:val="11"/>
      </w:rPr>
      <w:instrText xml:space="preserve"> NUMPAGES </w:instrText>
    </w:r>
    <w:r w:rsidR="00DD399B" w:rsidRPr="00C62D74">
      <w:rPr>
        <w:rFonts w:ascii="Univers 45 Light" w:hAnsi="Univers 45 Light"/>
        <w:sz w:val="11"/>
        <w:szCs w:val="11"/>
      </w:rPr>
      <w:fldChar w:fldCharType="separate"/>
    </w:r>
    <w:r w:rsidR="003907A2">
      <w:rPr>
        <w:rFonts w:ascii="Univers 45 Light" w:hAnsi="Univers 45 Light"/>
        <w:noProof/>
        <w:sz w:val="11"/>
        <w:szCs w:val="11"/>
      </w:rPr>
      <w:t>1</w:t>
    </w:r>
    <w:r w:rsidR="00DD399B" w:rsidRPr="00C62D74">
      <w:rPr>
        <w:rFonts w:ascii="Univers 45 Light" w:hAnsi="Univers 45 Light"/>
        <w:sz w:val="11"/>
        <w:szCs w:val="11"/>
      </w:rPr>
      <w:fldChar w:fldCharType="end"/>
    </w:r>
  </w:p>
  <w:p w:rsidR="00171307" w:rsidRPr="00135314" w:rsidRDefault="00171307" w:rsidP="003562F9">
    <w:pPr>
      <w:tabs>
        <w:tab w:val="left" w:pos="144"/>
        <w:tab w:val="right" w:pos="9630"/>
      </w:tabs>
      <w:spacing w:line="240" w:lineRule="auto"/>
      <w:ind w:left="-720"/>
      <w:rPr>
        <w:rFonts w:ascii="Univers 45 Light" w:hAnsi="Univers 45 Light"/>
        <w:sz w:val="11"/>
        <w:szCs w:val="11"/>
      </w:rPr>
    </w:pPr>
    <w:proofErr w:type="gramStart"/>
    <w:r w:rsidRPr="00135314">
      <w:rPr>
        <w:rFonts w:ascii="Univers 45 Light" w:hAnsi="Univers 45 Light"/>
        <w:sz w:val="11"/>
        <w:szCs w:val="11"/>
      </w:rPr>
      <w:t>member</w:t>
    </w:r>
    <w:proofErr w:type="gramEnd"/>
    <w:r w:rsidRPr="00135314">
      <w:rPr>
        <w:rFonts w:ascii="Univers 45 Light" w:hAnsi="Univers 45 Light"/>
        <w:sz w:val="11"/>
        <w:szCs w:val="11"/>
      </w:rPr>
      <w:t xml:space="preserve"> firms affiliated with KPMG International, a Swiss cooperative. All rights reserved. Printed in the </w:t>
    </w:r>
    <w:smartTag w:uri="urn:schemas-microsoft-com:office:smarttags" w:element="place">
      <w:smartTag w:uri="urn:schemas-microsoft-com:office:smarttags" w:element="address">
        <w:smartTag w:uri="urn:schemas-microsoft-com:office:smarttags" w:element="country-region">
          <w:r w:rsidRPr="00135314">
            <w:rPr>
              <w:rFonts w:ascii="Univers 45 Light" w:hAnsi="Univers 45 Light"/>
              <w:sz w:val="11"/>
              <w:szCs w:val="11"/>
            </w:rPr>
            <w:t>U.S.A.</w:t>
          </w:r>
        </w:smartTag>
      </w:smartTag>
    </w:smartTag>
    <w:r w:rsidRPr="00135314">
      <w:rPr>
        <w:rFonts w:ascii="Univers 45 Light" w:hAnsi="Univers 45 Light"/>
        <w:sz w:val="11"/>
        <w:szCs w:val="11"/>
      </w:rPr>
      <w:t xml:space="preserve"> </w:t>
    </w:r>
  </w:p>
  <w:p w:rsidR="00171307" w:rsidRDefault="001713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1DB" w:rsidRDefault="00AB61DB">
      <w:r>
        <w:separator/>
      </w:r>
    </w:p>
    <w:p w:rsidR="00AB61DB" w:rsidRDefault="00AB61DB"/>
  </w:footnote>
  <w:footnote w:type="continuationSeparator" w:id="0">
    <w:p w:rsidR="00AB61DB" w:rsidRDefault="00AB61DB">
      <w:r>
        <w:continuationSeparator/>
      </w:r>
    </w:p>
    <w:p w:rsidR="00AB61DB" w:rsidRDefault="00AB61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307" w:rsidRDefault="00171307" w:rsidP="00ED75E2">
    <w:pPr>
      <w:pStyle w:val="Header"/>
      <w:ind w:right="-515"/>
      <w:jc w:val="left"/>
    </w:pPr>
  </w:p>
  <w:p w:rsidR="00171307" w:rsidRDefault="0017130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307" w:rsidRDefault="00DD399B">
    <w:pPr>
      <w:pStyle w:val="Header"/>
    </w:pPr>
    <w:r>
      <w:rPr>
        <w:noProof/>
      </w:rPr>
      <w:pict>
        <v:group id="_x0000_s2058" style="position:absolute;left:0;text-align:left;margin-left:-43.05pt;margin-top:-19.7pt;width:69.6pt;height:27.05pt;z-index:251657728" coordorigin="824,686" coordsize="1392,541">
          <v:shape id="_x0000_s2059" style="position:absolute;left:824;top:686;width:1392;height:541" coordsize="1392,541" path="m1246,526r-5,l1241,526r-50,10l1131,541r,l1100,541r-25,-10l1045,516r-20,-25l1025,491r-15,-25l1005,451r,-25l970,426,940,536r-91,l884,426r-30,l784,536r-71,l708,426r-35,l643,536r-75,l598,426r-181,l417,426,382,536r-81,l332,426r-101,l281,536r-95,l146,426r-25,l121,426,90,526r-5,10l,536,80,266,80,,382,r,261l397,226r20,l417,,719,r,226l754,226,754,r301,l1055,281r,l1070,266r15,-15l1085,r307,l1392,426r-116,l1246,526r,xm1085,426r,l1090,446r5,15l1095,461r10,10l1115,476r26,l1141,476r30,l1181,476r15,-50l1085,426r,xe" fillcolor="#0c2d83" stroked="f">
            <v:path arrowok="t"/>
            <o:lock v:ext="edit" verticies="t"/>
          </v:shape>
          <v:shape id="_x0000_s2060" style="position:absolute;left:839;top:917;width:1281;height:300" coordsize="1281,300" path="m523,90r,l518,110r-15,15l487,135r-30,l457,135r-50,l432,45r,l477,45r31,5l518,55r10,10l528,75r-5,15l523,90xm151,5l86,5,,295r65,l65,295,151,5r,xm322,5r-81,l116,130r,l116,130r,l116,130r,l116,130r65,165l251,295,176,140,322,5r,xm583,90r,l588,60,583,40,573,25,553,15,533,10,513,5r-51,l387,5,302,295r60,l397,180r45,l442,180r30,-5l503,170r25,-5l543,155r15,-15l573,125r5,-15l583,90r,xm990,5r-96,l894,5,824,110r-45,80l759,235r-5,20l754,255r,-85l754,90,749,5r-96,l563,295r55,l693,45r16,250l764,295,925,45,849,295r71,l990,5r,xm1181,r,l1131,5r-21,5l1085,20r-20,20l1045,65r-20,35l1005,145r,l1000,185r,35l1010,245r15,20l1045,280r25,10l1090,300r26,l1116,300r60,-5l1226,285r40,-145l1141,140r-10,45l1196,185r-20,65l1176,250r-5,l1171,255r-15,l1126,260r,l1105,255r-15,-5l1075,240r-10,-10l1060,210r,-15l1065,170r5,-25l1070,145r15,-45l1105,70r16,-15l1136,45r20,-5l1171,40r,l1196,45r20,10l1221,70r,20l1221,90r,5l1281,95r,l1281,80r,-15l1276,45,1266,30,1251,20,1231,10,1206,r-25,l1181,xe" stroked="f">
            <v:path arrowok="t"/>
            <o:lock v:ext="edit" verticies="t"/>
          </v:shape>
        </v:group>
      </w:pict>
    </w:r>
  </w:p>
  <w:p w:rsidR="00171307" w:rsidRDefault="0017130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F6194"/>
    <w:multiLevelType w:val="hybridMultilevel"/>
    <w:tmpl w:val="F5FEAD20"/>
    <w:lvl w:ilvl="0" w:tplc="11B010CE">
      <w:start w:val="1"/>
      <w:numFmt w:val="bullet"/>
      <w:pStyle w:val="03-Resum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FB147D"/>
    <w:multiLevelType w:val="hybridMultilevel"/>
    <w:tmpl w:val="4EBA88C4"/>
    <w:lvl w:ilvl="0" w:tplc="331CFFD4">
      <w:start w:val="1"/>
      <w:numFmt w:val="bullet"/>
      <w:pStyle w:val="10-Resum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attachedTemplate r:id="rId1"/>
  <w:stylePaneFormatFilter w:val="3F01"/>
  <w:defaultTabStop w:val="720"/>
  <w:drawingGridHorizontalSpacing w:val="187"/>
  <w:drawingGridVerticalSpacing w:val="187"/>
  <w:displayVerticalDrawingGridEvery w:val="0"/>
  <w:doNotUseMarginsForDrawingGridOrigin/>
  <w:drawingGridHorizontalOrigin w:val="1685"/>
  <w:drawingGridVerticalOrigin w:val="1440"/>
  <w:noPunctuationKerning/>
  <w:characterSpacingControl w:val="doNotCompress"/>
  <w:hdrShapeDefaults>
    <o:shapedefaults v:ext="edit" spidmax="17410">
      <o:colormru v:ext="edit" colors="#a4c0dc,#e9f0f7,#f3f7fb"/>
      <o:colormenu v:ext="edit" fillcolor="#f3f7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F2048"/>
    <w:rsid w:val="000013C0"/>
    <w:rsid w:val="00012204"/>
    <w:rsid w:val="00013DF1"/>
    <w:rsid w:val="00037916"/>
    <w:rsid w:val="00053502"/>
    <w:rsid w:val="000803DB"/>
    <w:rsid w:val="00082B19"/>
    <w:rsid w:val="00082EBA"/>
    <w:rsid w:val="00084337"/>
    <w:rsid w:val="000A0826"/>
    <w:rsid w:val="000B10D0"/>
    <w:rsid w:val="000B4B0D"/>
    <w:rsid w:val="000B7833"/>
    <w:rsid w:val="000C0E23"/>
    <w:rsid w:val="000C23BE"/>
    <w:rsid w:val="000D2E64"/>
    <w:rsid w:val="000D2EFE"/>
    <w:rsid w:val="000F7BD4"/>
    <w:rsid w:val="00102E80"/>
    <w:rsid w:val="0011278D"/>
    <w:rsid w:val="0011505C"/>
    <w:rsid w:val="001228F0"/>
    <w:rsid w:val="00135314"/>
    <w:rsid w:val="00140D51"/>
    <w:rsid w:val="0015304A"/>
    <w:rsid w:val="00171307"/>
    <w:rsid w:val="001850E8"/>
    <w:rsid w:val="001B71F0"/>
    <w:rsid w:val="001D4069"/>
    <w:rsid w:val="001F3EC5"/>
    <w:rsid w:val="001F48D2"/>
    <w:rsid w:val="00223C85"/>
    <w:rsid w:val="00241276"/>
    <w:rsid w:val="00260108"/>
    <w:rsid w:val="002724CD"/>
    <w:rsid w:val="002771A4"/>
    <w:rsid w:val="002839E1"/>
    <w:rsid w:val="002B15E3"/>
    <w:rsid w:val="002B161B"/>
    <w:rsid w:val="002B250C"/>
    <w:rsid w:val="002C1C0D"/>
    <w:rsid w:val="00303D90"/>
    <w:rsid w:val="003045D3"/>
    <w:rsid w:val="003068E9"/>
    <w:rsid w:val="003467DE"/>
    <w:rsid w:val="003534FF"/>
    <w:rsid w:val="003562F9"/>
    <w:rsid w:val="0036225C"/>
    <w:rsid w:val="00376CFA"/>
    <w:rsid w:val="00377073"/>
    <w:rsid w:val="003870C7"/>
    <w:rsid w:val="003907A2"/>
    <w:rsid w:val="003B438D"/>
    <w:rsid w:val="00404246"/>
    <w:rsid w:val="00435102"/>
    <w:rsid w:val="00451AB2"/>
    <w:rsid w:val="00453E60"/>
    <w:rsid w:val="00475A93"/>
    <w:rsid w:val="00476EC4"/>
    <w:rsid w:val="00480EF3"/>
    <w:rsid w:val="00483633"/>
    <w:rsid w:val="00483A6C"/>
    <w:rsid w:val="00484F56"/>
    <w:rsid w:val="004E3B46"/>
    <w:rsid w:val="004E6423"/>
    <w:rsid w:val="004F25BB"/>
    <w:rsid w:val="005072F5"/>
    <w:rsid w:val="00510948"/>
    <w:rsid w:val="00541633"/>
    <w:rsid w:val="005438D1"/>
    <w:rsid w:val="00565A8D"/>
    <w:rsid w:val="00567C14"/>
    <w:rsid w:val="00590625"/>
    <w:rsid w:val="00593C04"/>
    <w:rsid w:val="005A1249"/>
    <w:rsid w:val="005B6CC6"/>
    <w:rsid w:val="005C068E"/>
    <w:rsid w:val="005C7B35"/>
    <w:rsid w:val="005E21E1"/>
    <w:rsid w:val="005F2048"/>
    <w:rsid w:val="006029F5"/>
    <w:rsid w:val="00613367"/>
    <w:rsid w:val="006146F0"/>
    <w:rsid w:val="0063083B"/>
    <w:rsid w:val="00632F35"/>
    <w:rsid w:val="00636D5A"/>
    <w:rsid w:val="00644854"/>
    <w:rsid w:val="006611EC"/>
    <w:rsid w:val="006644C6"/>
    <w:rsid w:val="006D5EAA"/>
    <w:rsid w:val="006E16D0"/>
    <w:rsid w:val="006E69AB"/>
    <w:rsid w:val="006F1DEE"/>
    <w:rsid w:val="006F5594"/>
    <w:rsid w:val="00712743"/>
    <w:rsid w:val="0072295D"/>
    <w:rsid w:val="00732D35"/>
    <w:rsid w:val="007356F2"/>
    <w:rsid w:val="00741973"/>
    <w:rsid w:val="00750BEF"/>
    <w:rsid w:val="00752CEB"/>
    <w:rsid w:val="0078509E"/>
    <w:rsid w:val="007B02EB"/>
    <w:rsid w:val="007D7EA5"/>
    <w:rsid w:val="007F406C"/>
    <w:rsid w:val="00803E36"/>
    <w:rsid w:val="00816281"/>
    <w:rsid w:val="00822CD5"/>
    <w:rsid w:val="00825AD7"/>
    <w:rsid w:val="00830801"/>
    <w:rsid w:val="00851C1C"/>
    <w:rsid w:val="00860D1E"/>
    <w:rsid w:val="00861C1F"/>
    <w:rsid w:val="00884013"/>
    <w:rsid w:val="008A5688"/>
    <w:rsid w:val="008A7DE3"/>
    <w:rsid w:val="008C6665"/>
    <w:rsid w:val="008D6B1F"/>
    <w:rsid w:val="00901FA6"/>
    <w:rsid w:val="00911A8E"/>
    <w:rsid w:val="009558B4"/>
    <w:rsid w:val="009835CE"/>
    <w:rsid w:val="00987A89"/>
    <w:rsid w:val="009A7EAE"/>
    <w:rsid w:val="009B097B"/>
    <w:rsid w:val="009B3A9C"/>
    <w:rsid w:val="009D2012"/>
    <w:rsid w:val="009D7C88"/>
    <w:rsid w:val="009E12B3"/>
    <w:rsid w:val="00A33202"/>
    <w:rsid w:val="00A5394C"/>
    <w:rsid w:val="00A551F9"/>
    <w:rsid w:val="00A615AE"/>
    <w:rsid w:val="00A723C5"/>
    <w:rsid w:val="00A82F6E"/>
    <w:rsid w:val="00A83D6A"/>
    <w:rsid w:val="00A85856"/>
    <w:rsid w:val="00A91C58"/>
    <w:rsid w:val="00A92D62"/>
    <w:rsid w:val="00AA6FE0"/>
    <w:rsid w:val="00AB2065"/>
    <w:rsid w:val="00AB61DB"/>
    <w:rsid w:val="00AB69A6"/>
    <w:rsid w:val="00AC51B4"/>
    <w:rsid w:val="00AE2A55"/>
    <w:rsid w:val="00B2329A"/>
    <w:rsid w:val="00B23427"/>
    <w:rsid w:val="00B33D91"/>
    <w:rsid w:val="00B45D08"/>
    <w:rsid w:val="00B66D53"/>
    <w:rsid w:val="00B80180"/>
    <w:rsid w:val="00B90DA5"/>
    <w:rsid w:val="00B93012"/>
    <w:rsid w:val="00B936BA"/>
    <w:rsid w:val="00BA0C6A"/>
    <w:rsid w:val="00BA4BF3"/>
    <w:rsid w:val="00BB065F"/>
    <w:rsid w:val="00BB0E6B"/>
    <w:rsid w:val="00BD7922"/>
    <w:rsid w:val="00BE479E"/>
    <w:rsid w:val="00C3671C"/>
    <w:rsid w:val="00C50F2D"/>
    <w:rsid w:val="00C522AB"/>
    <w:rsid w:val="00C52363"/>
    <w:rsid w:val="00C5459E"/>
    <w:rsid w:val="00C62D74"/>
    <w:rsid w:val="00C849A8"/>
    <w:rsid w:val="00C91A75"/>
    <w:rsid w:val="00C9204C"/>
    <w:rsid w:val="00CA58AE"/>
    <w:rsid w:val="00CB1B6C"/>
    <w:rsid w:val="00CB4327"/>
    <w:rsid w:val="00CB7389"/>
    <w:rsid w:val="00CC0988"/>
    <w:rsid w:val="00CD26C1"/>
    <w:rsid w:val="00CD3323"/>
    <w:rsid w:val="00CD47B7"/>
    <w:rsid w:val="00CF52E8"/>
    <w:rsid w:val="00D037F6"/>
    <w:rsid w:val="00D0749E"/>
    <w:rsid w:val="00D409CB"/>
    <w:rsid w:val="00D434AF"/>
    <w:rsid w:val="00D56347"/>
    <w:rsid w:val="00D679ED"/>
    <w:rsid w:val="00D7446E"/>
    <w:rsid w:val="00DA243A"/>
    <w:rsid w:val="00DD399B"/>
    <w:rsid w:val="00DF6B0C"/>
    <w:rsid w:val="00E06A7D"/>
    <w:rsid w:val="00E1361A"/>
    <w:rsid w:val="00E66222"/>
    <w:rsid w:val="00E76CBA"/>
    <w:rsid w:val="00EA20FD"/>
    <w:rsid w:val="00EB545F"/>
    <w:rsid w:val="00ED4749"/>
    <w:rsid w:val="00ED75E2"/>
    <w:rsid w:val="00ED7C7B"/>
    <w:rsid w:val="00EE5116"/>
    <w:rsid w:val="00F0167E"/>
    <w:rsid w:val="00F0352B"/>
    <w:rsid w:val="00F409EF"/>
    <w:rsid w:val="00F47FC7"/>
    <w:rsid w:val="00F609E7"/>
    <w:rsid w:val="00F6238D"/>
    <w:rsid w:val="00F6365C"/>
    <w:rsid w:val="00F718AA"/>
    <w:rsid w:val="00F94AA3"/>
    <w:rsid w:val="00FB2BBB"/>
    <w:rsid w:val="00FC2FA8"/>
    <w:rsid w:val="00FF2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hapeDefaults>
    <o:shapedefaults v:ext="edit" spidmax="17410">
      <o:colormru v:ext="edit" colors="#a4c0dc,#e9f0f7,#f3f7fb"/>
      <o:colormenu v:ext="edit" fillcolor="#f3f7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012"/>
    <w:pPr>
      <w:spacing w:line="260" w:lineRule="atLeast"/>
    </w:pPr>
    <w:rPr>
      <w:sz w:val="22"/>
    </w:rPr>
  </w:style>
  <w:style w:type="paragraph" w:styleId="Heading1">
    <w:name w:val="heading 1"/>
    <w:basedOn w:val="Heading2"/>
    <w:next w:val="BodyText"/>
    <w:qFormat/>
    <w:rsid w:val="00B93012"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rsid w:val="00B93012"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rsid w:val="00B93012"/>
    <w:pPr>
      <w:keepNext/>
      <w:keepLines/>
      <w:spacing w:before="130" w:after="0" w:line="260" w:lineRule="atLeast"/>
      <w:outlineLvl w:val="2"/>
    </w:pPr>
    <w:rPr>
      <w:i/>
      <w:sz w:val="22"/>
    </w:rPr>
  </w:style>
  <w:style w:type="paragraph" w:styleId="Heading4">
    <w:name w:val="heading 4"/>
    <w:basedOn w:val="BodyText"/>
    <w:next w:val="BodyText"/>
    <w:qFormat/>
    <w:rsid w:val="00B93012"/>
    <w:pPr>
      <w:spacing w:before="130" w:after="130" w:line="260" w:lineRule="atLeast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B93012"/>
    <w:pPr>
      <w:outlineLvl w:val="4"/>
    </w:pPr>
  </w:style>
  <w:style w:type="paragraph" w:styleId="Heading6">
    <w:name w:val="heading 6"/>
    <w:basedOn w:val="Normal"/>
    <w:next w:val="Normal"/>
    <w:qFormat/>
    <w:rsid w:val="00B93012"/>
    <w:pPr>
      <w:outlineLvl w:val="5"/>
    </w:pPr>
  </w:style>
  <w:style w:type="paragraph" w:styleId="Heading7">
    <w:name w:val="heading 7"/>
    <w:basedOn w:val="Normal"/>
    <w:next w:val="Normal"/>
    <w:qFormat/>
    <w:rsid w:val="00B93012"/>
    <w:pPr>
      <w:outlineLvl w:val="6"/>
    </w:pPr>
  </w:style>
  <w:style w:type="paragraph" w:styleId="Heading8">
    <w:name w:val="heading 8"/>
    <w:basedOn w:val="Normal"/>
    <w:next w:val="Normal"/>
    <w:qFormat/>
    <w:rsid w:val="00B93012"/>
    <w:pPr>
      <w:outlineLvl w:val="7"/>
    </w:pPr>
  </w:style>
  <w:style w:type="paragraph" w:styleId="Heading9">
    <w:name w:val="heading 9"/>
    <w:basedOn w:val="Normal"/>
    <w:next w:val="Normal"/>
    <w:qFormat/>
    <w:rsid w:val="00B9301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93012"/>
    <w:pPr>
      <w:spacing w:before="60" w:after="60" w:line="260" w:lineRule="exact"/>
      <w:ind w:left="90"/>
    </w:pPr>
    <w:rPr>
      <w:rFonts w:ascii="Univers 45 Light" w:hAnsi="Univers 45 Light"/>
      <w:sz w:val="18"/>
    </w:rPr>
  </w:style>
  <w:style w:type="paragraph" w:styleId="ListBullet">
    <w:name w:val="List Bullet"/>
    <w:basedOn w:val="BodyText"/>
    <w:rsid w:val="00B93012"/>
    <w:pPr>
      <w:numPr>
        <w:numId w:val="2"/>
      </w:numPr>
      <w:spacing w:before="130" w:after="130"/>
    </w:pPr>
  </w:style>
  <w:style w:type="paragraph" w:styleId="ListBullet2">
    <w:name w:val="List Bullet 2"/>
    <w:basedOn w:val="ListBullet"/>
    <w:rsid w:val="00B93012"/>
    <w:pPr>
      <w:numPr>
        <w:numId w:val="3"/>
      </w:numPr>
    </w:pPr>
  </w:style>
  <w:style w:type="character" w:styleId="PageNumber">
    <w:name w:val="page number"/>
    <w:basedOn w:val="DefaultParagraphFont"/>
    <w:rsid w:val="00B93012"/>
    <w:rPr>
      <w:sz w:val="22"/>
    </w:rPr>
  </w:style>
  <w:style w:type="paragraph" w:styleId="Signature">
    <w:name w:val="Signature"/>
    <w:basedOn w:val="Normal"/>
    <w:rsid w:val="00B93012"/>
    <w:pPr>
      <w:spacing w:line="240" w:lineRule="auto"/>
    </w:pPr>
  </w:style>
  <w:style w:type="paragraph" w:styleId="Header">
    <w:name w:val="header"/>
    <w:basedOn w:val="Normal"/>
    <w:rsid w:val="00B93012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rsid w:val="00B930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93012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3012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B93012"/>
    <w:rPr>
      <w:b/>
      <w:bCs/>
    </w:rPr>
  </w:style>
  <w:style w:type="paragraph" w:customStyle="1" w:styleId="PRbody">
    <w:name w:val="PR body"/>
    <w:link w:val="PRbodyChar"/>
    <w:rsid w:val="00B93012"/>
    <w:pPr>
      <w:spacing w:after="240" w:line="260" w:lineRule="exact"/>
    </w:pPr>
    <w:rPr>
      <w:rFonts w:ascii="Univers 45 Light" w:hAnsi="Univers 45 Light"/>
      <w:sz w:val="19"/>
      <w:szCs w:val="24"/>
    </w:rPr>
  </w:style>
  <w:style w:type="character" w:customStyle="1" w:styleId="PRbodyChar">
    <w:name w:val="PR body Char"/>
    <w:basedOn w:val="DefaultParagraphFont"/>
    <w:link w:val="PRbody"/>
    <w:rsid w:val="00B93012"/>
    <w:rPr>
      <w:rFonts w:ascii="Univers 45 Light" w:hAnsi="Univers 45 Light"/>
      <w:sz w:val="19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012"/>
    <w:rPr>
      <w:rFonts w:ascii="Tahoma" w:hAnsi="Tahoma" w:cs="Tahoma"/>
      <w:sz w:val="16"/>
      <w:szCs w:val="16"/>
    </w:rPr>
  </w:style>
  <w:style w:type="paragraph" w:customStyle="1" w:styleId="02-ResumeSideName">
    <w:name w:val="02-ResumeSideName"/>
    <w:rsid w:val="00B93012"/>
    <w:pPr>
      <w:spacing w:before="240" w:line="240" w:lineRule="exact"/>
      <w:ind w:left="-115"/>
    </w:pPr>
    <w:rPr>
      <w:rFonts w:ascii="Univers 45 Light" w:hAnsi="Univers 45 Light"/>
      <w:b/>
      <w:caps/>
      <w:color w:val="00505C"/>
      <w:sz w:val="24"/>
      <w:szCs w:val="24"/>
    </w:rPr>
  </w:style>
  <w:style w:type="paragraph" w:customStyle="1" w:styleId="01-Photo">
    <w:name w:val="01-Photo"/>
    <w:basedOn w:val="02-ResumeSideName"/>
    <w:rsid w:val="00B93012"/>
    <w:pPr>
      <w:spacing w:before="0" w:after="240" w:line="240" w:lineRule="auto"/>
    </w:pPr>
    <w:rPr>
      <w:b w:val="0"/>
      <w:color w:val="auto"/>
      <w:sz w:val="20"/>
    </w:rPr>
  </w:style>
  <w:style w:type="paragraph" w:customStyle="1" w:styleId="04-ResumeSideBody">
    <w:name w:val="04-ResumeSideBody"/>
    <w:rsid w:val="00B93012"/>
    <w:pPr>
      <w:tabs>
        <w:tab w:val="left" w:pos="155"/>
      </w:tabs>
      <w:spacing w:line="180" w:lineRule="exact"/>
      <w:ind w:left="-115" w:right="144"/>
    </w:pPr>
    <w:rPr>
      <w:rFonts w:ascii="Univers 45 Light" w:hAnsi="Univers 45 Light"/>
      <w:sz w:val="14"/>
      <w:szCs w:val="14"/>
    </w:rPr>
  </w:style>
  <w:style w:type="paragraph" w:customStyle="1" w:styleId="03-ResumeSideTitle">
    <w:name w:val="03-ResumeSideTitle"/>
    <w:basedOn w:val="04-ResumeSideBody"/>
    <w:rsid w:val="00B93012"/>
    <w:rPr>
      <w:i/>
    </w:rPr>
  </w:style>
  <w:style w:type="paragraph" w:customStyle="1" w:styleId="05-ResumeSideHeading">
    <w:name w:val="05-ResumeSideHeading"/>
    <w:rsid w:val="00B93012"/>
    <w:pPr>
      <w:spacing w:before="160" w:line="180" w:lineRule="exact"/>
      <w:ind w:left="-115" w:right="144"/>
    </w:pPr>
    <w:rPr>
      <w:rFonts w:ascii="Univers 45 Light" w:hAnsi="Univers 45 Light"/>
      <w:b/>
      <w:color w:val="00338D"/>
      <w:sz w:val="16"/>
      <w:szCs w:val="16"/>
    </w:rPr>
  </w:style>
  <w:style w:type="paragraph" w:customStyle="1" w:styleId="10-ResumeBullet">
    <w:name w:val="10-ResumeBullet"/>
    <w:basedOn w:val="BodyText"/>
    <w:rsid w:val="00B80180"/>
    <w:pPr>
      <w:numPr>
        <w:numId w:val="1"/>
      </w:numPr>
    </w:pPr>
    <w:rPr>
      <w:rFonts w:eastAsia="MS Mincho"/>
      <w:bCs/>
      <w:lang w:eastAsia="ja-JP"/>
    </w:rPr>
  </w:style>
  <w:style w:type="paragraph" w:customStyle="1" w:styleId="06-ResumeSideBullet">
    <w:name w:val="06-ResumeSideBullet"/>
    <w:basedOn w:val="10-ResumeBullet"/>
    <w:rsid w:val="00884013"/>
    <w:pPr>
      <w:numPr>
        <w:numId w:val="0"/>
      </w:numPr>
      <w:spacing w:line="160" w:lineRule="exact"/>
      <w:ind w:left="155" w:right="200" w:hanging="187"/>
    </w:pPr>
    <w:rPr>
      <w:sz w:val="14"/>
      <w:szCs w:val="14"/>
    </w:rPr>
  </w:style>
  <w:style w:type="paragraph" w:customStyle="1" w:styleId="07-FirstResumeHeader">
    <w:name w:val="07-FirstResumeHeader"/>
    <w:rsid w:val="00B93012"/>
    <w:pPr>
      <w:spacing w:after="60" w:line="260" w:lineRule="atLeast"/>
      <w:ind w:left="86"/>
    </w:pPr>
    <w:rPr>
      <w:rFonts w:ascii="Univers 45 Light" w:hAnsi="Univers 45 Light"/>
      <w:b/>
      <w:color w:val="00338D"/>
    </w:rPr>
  </w:style>
  <w:style w:type="paragraph" w:customStyle="1" w:styleId="08-ResumeHeaderSpaceBefore">
    <w:name w:val="08-ResumeHeaderSpaceBefore"/>
    <w:basedOn w:val="07-FirstResumeHeader"/>
    <w:rsid w:val="00B93012"/>
    <w:pPr>
      <w:spacing w:before="240"/>
    </w:pPr>
  </w:style>
  <w:style w:type="paragraph" w:customStyle="1" w:styleId="09-ResumeSubHeader">
    <w:name w:val="09-ResumeSubHeader"/>
    <w:basedOn w:val="BodyText"/>
    <w:rsid w:val="00B93012"/>
    <w:pPr>
      <w:spacing w:before="240" w:after="0"/>
      <w:ind w:left="91"/>
    </w:pPr>
    <w:rPr>
      <w:b/>
      <w:bCs/>
      <w:i/>
    </w:rPr>
  </w:style>
  <w:style w:type="paragraph" w:customStyle="1" w:styleId="11-RESUMEHEADERNAME">
    <w:name w:val="11-RESUMEHEADERNAME"/>
    <w:basedOn w:val="02-ResumeSideName"/>
    <w:rsid w:val="00B93012"/>
    <w:pPr>
      <w:ind w:left="-720"/>
    </w:pPr>
  </w:style>
  <w:style w:type="paragraph" w:customStyle="1" w:styleId="12-ResumeHeaderTitle">
    <w:name w:val="12-ResumeHeaderTitle"/>
    <w:basedOn w:val="03-ResumeSideTitle"/>
    <w:rsid w:val="00B93012"/>
    <w:pPr>
      <w:ind w:left="-720"/>
    </w:pPr>
  </w:style>
  <w:style w:type="character" w:customStyle="1" w:styleId="BodyTextChar">
    <w:name w:val="Body Text Char"/>
    <w:basedOn w:val="DefaultParagraphFont"/>
    <w:link w:val="BodyText"/>
    <w:rsid w:val="009E12B3"/>
    <w:rPr>
      <w:rFonts w:ascii="Univers 45 Light" w:hAnsi="Univers 45 Light"/>
      <w:sz w:val="18"/>
      <w:lang w:val="en-US" w:eastAsia="en-US" w:bidi="ar-SA"/>
    </w:rPr>
  </w:style>
  <w:style w:type="paragraph" w:customStyle="1" w:styleId="06-ResumeSideBody">
    <w:name w:val="06-ResumeSideBody"/>
    <w:autoRedefine/>
    <w:rsid w:val="00BA4BF3"/>
    <w:pPr>
      <w:tabs>
        <w:tab w:val="left" w:pos="720"/>
      </w:tabs>
      <w:spacing w:line="180" w:lineRule="exact"/>
      <w:ind w:left="245" w:right="144"/>
    </w:pPr>
    <w:rPr>
      <w:rFonts w:ascii="Univers 45 Light" w:hAnsi="Univers 45 Light"/>
      <w:sz w:val="14"/>
      <w:szCs w:val="14"/>
    </w:rPr>
  </w:style>
  <w:style w:type="paragraph" w:customStyle="1" w:styleId="03-ResumeBullet">
    <w:name w:val="03-ResumeBullet"/>
    <w:basedOn w:val="BodyText"/>
    <w:autoRedefine/>
    <w:rsid w:val="00BA4BF3"/>
    <w:pPr>
      <w:numPr>
        <w:numId w:val="4"/>
      </w:numPr>
    </w:pPr>
    <w:rPr>
      <w:bCs/>
    </w:rPr>
  </w:style>
  <w:style w:type="paragraph" w:customStyle="1" w:styleId="Achievement">
    <w:name w:val="Achievement"/>
    <w:basedOn w:val="BodyText"/>
    <w:rsid w:val="00BA4BF3"/>
    <w:pPr>
      <w:numPr>
        <w:numId w:val="5"/>
      </w:numPr>
      <w:tabs>
        <w:tab w:val="clear" w:pos="360"/>
      </w:tabs>
      <w:spacing w:before="0" w:line="220" w:lineRule="atLeast"/>
      <w:jc w:val="both"/>
    </w:pPr>
    <w:rPr>
      <w:rFonts w:ascii="Arial" w:eastAsia="Batang" w:hAnsi="Arial"/>
      <w:spacing w:val="-5"/>
      <w:sz w:val="20"/>
    </w:rPr>
  </w:style>
  <w:style w:type="paragraph" w:styleId="ListParagraph">
    <w:name w:val="List Paragraph"/>
    <w:basedOn w:val="Normal"/>
    <w:uiPriority w:val="34"/>
    <w:qFormat/>
    <w:rsid w:val="000B10D0"/>
    <w:pPr>
      <w:spacing w:after="200" w:line="276" w:lineRule="auto"/>
      <w:ind w:left="720"/>
      <w:contextualSpacing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jhadge\Desktop\15536STM%2019331NSS%20PRC%20Resume%20Templates\19331NSS%20Templates%20as%20of%20100708\19331NSSJames%20Doe_Long_annotated_1007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19331NSSJames Doe_Long_annotated_100708.dot</Template>
  <TotalTime>71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Ilagan</dc:creator>
  <cp:lastModifiedBy>KPMG</cp:lastModifiedBy>
  <cp:revision>12</cp:revision>
  <cp:lastPrinted>2008-10-27T17:58:00Z</cp:lastPrinted>
  <dcterms:created xsi:type="dcterms:W3CDTF">2011-01-24T04:04:00Z</dcterms:created>
  <dcterms:modified xsi:type="dcterms:W3CDTF">2011-07-06T16:17:00Z</dcterms:modified>
</cp:coreProperties>
</file>